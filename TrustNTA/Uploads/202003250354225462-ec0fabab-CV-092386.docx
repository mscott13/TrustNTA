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4B" w:rsidRDefault="003F55DD">
      <w:pPr>
        <w:pStyle w:val="Title"/>
      </w:pPr>
      <w:r>
        <w:t>Mark Scott</w:t>
      </w:r>
    </w:p>
    <w:p w:rsidR="00B6294B" w:rsidRDefault="003F55DD">
      <w:r>
        <w:t>1E Tavern, Papine, Kingston Jamaica | 876-542-4690 | a.markscott13@gmail.com</w:t>
      </w:r>
    </w:p>
    <w:p w:rsidR="00B6294B" w:rsidRDefault="003F55DD">
      <w:pPr>
        <w:pStyle w:val="Heading1"/>
      </w:pPr>
      <w:r>
        <w:t>Objective</w:t>
      </w:r>
    </w:p>
    <w:p w:rsidR="00B6294B" w:rsidRDefault="00EE47D1">
      <w:pPr>
        <w:pStyle w:val="ListBullet"/>
      </w:pPr>
      <w:r>
        <w:t xml:space="preserve">An </w:t>
      </w:r>
      <w:r w:rsidR="003F55DD">
        <w:t>I.T enthusiast experienced in compute</w:t>
      </w:r>
      <w:r w:rsidR="00C42B11">
        <w:t>r programming</w:t>
      </w:r>
      <w:r>
        <w:t xml:space="preserve"> and</w:t>
      </w:r>
      <w:r w:rsidR="00843B2C">
        <w:t xml:space="preserve"> PC</w:t>
      </w:r>
      <w:r>
        <w:t xml:space="preserve"> maintenance. S</w:t>
      </w:r>
      <w:r w:rsidR="003F55DD">
        <w:t>eeking to leverage my a</w:t>
      </w:r>
      <w:r w:rsidR="0035275E">
        <w:t xml:space="preserve">bilities </w:t>
      </w:r>
      <w:r>
        <w:t>to provide quality support for end users and computer systems</w:t>
      </w:r>
      <w:r w:rsidR="003F55DD">
        <w:t>. I am reliable, open minded and enjoy working as a part of a team.</w:t>
      </w:r>
    </w:p>
    <w:p w:rsidR="00B6294B" w:rsidRDefault="003F55DD">
      <w:pPr>
        <w:pStyle w:val="Heading1"/>
      </w:pPr>
      <w:r>
        <w:t>Education</w:t>
      </w:r>
    </w:p>
    <w:p w:rsidR="00B6294B" w:rsidRDefault="003F55DD">
      <w:pPr>
        <w:pStyle w:val="ListBullet"/>
        <w:numPr>
          <w:ilvl w:val="0"/>
          <w:numId w:val="0"/>
        </w:numPr>
        <w:ind w:left="144" w:hanging="144"/>
      </w:pPr>
      <w:r>
        <w:t>Iona High School, Towerisle, St. Mary Jamaica (8 CXC Subjects)</w:t>
      </w:r>
    </w:p>
    <w:p w:rsidR="00B6294B" w:rsidRDefault="003F55DD">
      <w:pPr>
        <w:pStyle w:val="ListBullet"/>
        <w:numPr>
          <w:ilvl w:val="0"/>
          <w:numId w:val="0"/>
        </w:numPr>
        <w:ind w:left="144" w:hanging="144"/>
      </w:pPr>
      <w:r>
        <w:t>2007-2012</w:t>
      </w:r>
    </w:p>
    <w:p w:rsidR="00B6294B" w:rsidRDefault="003F55DD">
      <w:pPr>
        <w:pStyle w:val="Heading1"/>
      </w:pPr>
      <w:r>
        <w:t>Skills &amp; Abilities</w:t>
      </w:r>
    </w:p>
    <w:p w:rsidR="00B6294B" w:rsidRDefault="003F55DD">
      <w:pPr>
        <w:pStyle w:val="Heading2"/>
      </w:pPr>
      <w:r>
        <w:t>COMMUNICATION</w:t>
      </w:r>
    </w:p>
    <w:p w:rsidR="00B6294B" w:rsidRDefault="003F55DD">
      <w:pPr>
        <w:pStyle w:val="ListBullet"/>
      </w:pPr>
      <w:r>
        <w:t>Confident about speaking in public or groups</w:t>
      </w:r>
    </w:p>
    <w:p w:rsidR="00B6294B" w:rsidRDefault="003F55DD">
      <w:pPr>
        <w:pStyle w:val="ListBullet"/>
      </w:pPr>
      <w:r>
        <w:t>Proficient listener</w:t>
      </w:r>
    </w:p>
    <w:p w:rsidR="00B6294B" w:rsidRDefault="00B6294B">
      <w:pPr>
        <w:pStyle w:val="ListBullet"/>
        <w:numPr>
          <w:ilvl w:val="0"/>
          <w:numId w:val="0"/>
        </w:numPr>
        <w:ind w:left="144"/>
      </w:pPr>
    </w:p>
    <w:p w:rsidR="00B6294B" w:rsidRDefault="003F55DD">
      <w:pPr>
        <w:pStyle w:val="Heading2"/>
      </w:pPr>
      <w:r>
        <w:t xml:space="preserve"> Teamwork </w:t>
      </w:r>
    </w:p>
    <w:p w:rsidR="00B6294B" w:rsidRDefault="003F55DD">
      <w:pPr>
        <w:pStyle w:val="ListBullet"/>
      </w:pPr>
      <w:r>
        <w:t>Enjoy working as a team member as well as independently</w:t>
      </w:r>
    </w:p>
    <w:p w:rsidR="00B6294B" w:rsidRDefault="003F55DD">
      <w:pPr>
        <w:pStyle w:val="ListBullet"/>
      </w:pPr>
      <w:r>
        <w:t>Open to share ideas to solve problems</w:t>
      </w:r>
    </w:p>
    <w:p w:rsidR="00843B2C" w:rsidRDefault="00843B2C" w:rsidP="00843B2C">
      <w:pPr>
        <w:pStyle w:val="ListBullet"/>
        <w:numPr>
          <w:ilvl w:val="0"/>
          <w:numId w:val="0"/>
        </w:numPr>
        <w:ind w:left="144" w:hanging="144"/>
      </w:pPr>
    </w:p>
    <w:p w:rsidR="00843B2C" w:rsidRDefault="00843B2C" w:rsidP="00843B2C">
      <w:pPr>
        <w:pStyle w:val="Heading2"/>
      </w:pPr>
      <w:r>
        <w:t>Physical</w:t>
      </w:r>
      <w:r>
        <w:t xml:space="preserve"> </w:t>
      </w:r>
    </w:p>
    <w:p w:rsidR="00843B2C" w:rsidRDefault="00843B2C" w:rsidP="00843B2C">
      <w:pPr>
        <w:pStyle w:val="ListBullet"/>
      </w:pPr>
      <w:r>
        <w:t>Able to lift more than 50 pounds</w:t>
      </w:r>
    </w:p>
    <w:p w:rsidR="00843B2C" w:rsidRDefault="00843B2C" w:rsidP="00843B2C">
      <w:pPr>
        <w:pStyle w:val="ListBullet"/>
      </w:pPr>
      <w:r>
        <w:t>Ability to stand and walk for extended periods of time</w:t>
      </w:r>
    </w:p>
    <w:p w:rsidR="00843B2C" w:rsidRDefault="00843B2C" w:rsidP="00843B2C">
      <w:pPr>
        <w:pStyle w:val="ListBullet"/>
        <w:numPr>
          <w:ilvl w:val="0"/>
          <w:numId w:val="0"/>
        </w:numPr>
      </w:pPr>
    </w:p>
    <w:p w:rsidR="00B6294B" w:rsidRDefault="003F55DD">
      <w:pPr>
        <w:pStyle w:val="Heading2"/>
      </w:pPr>
      <w:r>
        <w:t xml:space="preserve">I.T SKILLS </w:t>
      </w:r>
    </w:p>
    <w:p w:rsidR="005A3491" w:rsidRDefault="00EE47D1" w:rsidP="005A3491">
      <w:pPr>
        <w:pStyle w:val="ListBullet"/>
      </w:pPr>
      <w:r>
        <w:t>Understanding of various computer hardware and operating system components</w:t>
      </w:r>
    </w:p>
    <w:p w:rsidR="00B6294B" w:rsidRDefault="00EE47D1">
      <w:pPr>
        <w:pStyle w:val="ListBullet"/>
      </w:pPr>
      <w:r>
        <w:t>Able to optimize PC performance, diagnose software and hardware related issues</w:t>
      </w:r>
    </w:p>
    <w:p w:rsidR="00B6294B" w:rsidRDefault="003F55DD">
      <w:pPr>
        <w:pStyle w:val="ListBullet"/>
      </w:pPr>
      <w:r>
        <w:t>Experienced with databases (MySQL, MSSQL)</w:t>
      </w:r>
    </w:p>
    <w:p w:rsidR="00B6294B" w:rsidRDefault="003F55DD">
      <w:pPr>
        <w:pStyle w:val="ListBullet"/>
      </w:pPr>
      <w:r>
        <w:t xml:space="preserve">Able </w:t>
      </w:r>
      <w:r w:rsidR="00EE47D1">
        <w:t>perform hardware and software installations</w:t>
      </w:r>
    </w:p>
    <w:p w:rsidR="00B6294B" w:rsidRDefault="003F55DD">
      <w:pPr>
        <w:pStyle w:val="Heading1"/>
      </w:pPr>
      <w:r>
        <w:t>Experience</w:t>
      </w:r>
    </w:p>
    <w:p w:rsidR="00B6294B" w:rsidRDefault="003F55DD">
      <w:pPr>
        <w:pStyle w:val="Heading2"/>
      </w:pPr>
      <w:r>
        <w:t>Programmer | spectrum management authority | 2016-2017</w:t>
      </w:r>
    </w:p>
    <w:p w:rsidR="00B6294B" w:rsidRDefault="003F55DD">
      <w:pPr>
        <w:pStyle w:val="ListBullet"/>
      </w:pPr>
      <w:r>
        <w:t>Developed a middleware application to automatically synchronize receipt and invoice records between two separate databases</w:t>
      </w:r>
    </w:p>
    <w:p w:rsidR="00B6294B" w:rsidRDefault="003F55DD">
      <w:pPr>
        <w:pStyle w:val="ListBullet"/>
      </w:pPr>
      <w:r>
        <w:t>Created an internal web application for users to view the transactions that the middleware carried out daily</w:t>
      </w:r>
    </w:p>
    <w:p w:rsidR="00B6294B" w:rsidRDefault="003F55DD">
      <w:pPr>
        <w:pStyle w:val="Heading2"/>
      </w:pPr>
      <w:r>
        <w:t>File clerk | national solid waste management authority (nswma) | 2010-2011</w:t>
      </w:r>
    </w:p>
    <w:p w:rsidR="00B6294B" w:rsidRDefault="003F55DD">
      <w:pPr>
        <w:pStyle w:val="ListBullet"/>
      </w:pPr>
      <w:r>
        <w:t>Organizing documents and data entry</w:t>
      </w:r>
    </w:p>
    <w:p w:rsidR="00B6294B" w:rsidRDefault="003F55DD">
      <w:pPr>
        <w:pStyle w:val="Heading2"/>
      </w:pPr>
      <w:bookmarkStart w:id="0" w:name="_GoBack"/>
      <w:bookmarkEnd w:id="0"/>
      <w:r>
        <w:lastRenderedPageBreak/>
        <w:t>Voluntary service | ocho rios public library | 2011-2012</w:t>
      </w:r>
    </w:p>
    <w:p w:rsidR="00B6294B" w:rsidRDefault="003F55DD">
      <w:pPr>
        <w:pStyle w:val="ListBullet"/>
      </w:pPr>
      <w:r>
        <w:t>80+ hours voluntary work, Organizing books and newspapers</w:t>
      </w:r>
    </w:p>
    <w:p w:rsidR="00B6294B" w:rsidRDefault="00B6294B">
      <w:pPr>
        <w:pStyle w:val="ListBullet"/>
        <w:numPr>
          <w:ilvl w:val="0"/>
          <w:numId w:val="0"/>
        </w:numPr>
      </w:pPr>
    </w:p>
    <w:sectPr w:rsidR="00B6294B">
      <w:footerReference w:type="default" r:id="rId8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0B" w:rsidRDefault="0064340B">
      <w:pPr>
        <w:spacing w:after="0"/>
      </w:pPr>
      <w:r>
        <w:separator/>
      </w:r>
    </w:p>
  </w:endnote>
  <w:endnote w:type="continuationSeparator" w:id="0">
    <w:p w:rsidR="0064340B" w:rsidRDefault="006434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94B" w:rsidRDefault="003F55D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43B2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0B" w:rsidRDefault="0064340B">
      <w:pPr>
        <w:spacing w:after="0"/>
      </w:pPr>
      <w:r>
        <w:separator/>
      </w:r>
    </w:p>
  </w:footnote>
  <w:footnote w:type="continuationSeparator" w:id="0">
    <w:p w:rsidR="0064340B" w:rsidRDefault="006434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87800"/>
    <w:multiLevelType w:val="singleLevel"/>
    <w:tmpl w:val="D7D0D662"/>
    <w:lvl w:ilvl="0">
      <w:start w:val="1"/>
      <w:numFmt w:val="bullet"/>
      <w:pStyle w:val="List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4B"/>
    <w:rsid w:val="0035275E"/>
    <w:rsid w:val="003F55DD"/>
    <w:rsid w:val="005A3491"/>
    <w:rsid w:val="0064340B"/>
    <w:rsid w:val="007C506A"/>
    <w:rsid w:val="00843B2C"/>
    <w:rsid w:val="009C2541"/>
    <w:rsid w:val="00B6294B"/>
    <w:rsid w:val="00C42B11"/>
    <w:rsid w:val="00E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7D472-4DB9-402E-A153-DE2C271B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SimSun"/>
        <w:color w:val="404040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eastAsia="SimSun"/>
      <w:b/>
      <w:color w:val="4E4E4E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120"/>
      <w:outlineLvl w:val="1"/>
    </w:pPr>
    <w:rPr>
      <w:rFonts w:eastAsia="SimSun"/>
      <w:b/>
      <w:caps/>
      <w:color w:val="19191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/>
      </w:pBdr>
      <w:spacing w:after="120"/>
      <w:contextualSpacing/>
    </w:pPr>
    <w:rPr>
      <w:rFonts w:eastAsia="SimSun"/>
      <w:color w:val="141414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="Cambria" w:eastAsia="SimSun" w:hAnsi="Cambria" w:cs="SimSun"/>
      <w:color w:val="141414"/>
      <w:kern w:val="28"/>
      <w:sz w:val="52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ListBullet">
    <w:name w:val="List Bullet"/>
    <w:basedOn w:val="Normal"/>
    <w:uiPriority w:val="10"/>
    <w:qFormat/>
    <w:pPr>
      <w:numPr>
        <w:numId w:val="2"/>
      </w:numPr>
      <w:spacing w:after="8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4E4E4E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aps/>
      <w:color w:val="191919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Downloads\tf0291918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3CC22-3EA3-4030-A4F0-F853E04D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tf02919188.dotx</Template>
  <TotalTime>34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2018-03-07T23:23:00Z</dcterms:created>
  <dcterms:modified xsi:type="dcterms:W3CDTF">2018-03-08T06:30:00Z</dcterms:modified>
</cp:coreProperties>
</file>